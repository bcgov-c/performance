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13D" w:rsidRPr="000D113D" w:rsidRDefault="000D113D" w:rsidP="000D113D">
      <w:pPr>
        <w:rPr>
          <w:rStyle w:val="BodyofLetter"/>
          <w:rFonts w:ascii="Arial" w:hAnsi="Arial" w:cs="Arial"/>
          <w:sz w:val="20"/>
          <w:szCs w:val="20"/>
        </w:rPr>
      </w:pPr>
      <w:bookmarkStart w:id="0" w:name="_GoBack"/>
      <w:bookmarkEnd w:id="0"/>
    </w:p>
    <w:p w:rsidR="000D113D" w:rsidRPr="000D113D" w:rsidRDefault="000D113D" w:rsidP="000D113D">
      <w:pPr>
        <w:rPr>
          <w:rStyle w:val="BodyofLetter"/>
          <w:rFonts w:ascii="Arial" w:hAnsi="Arial" w:cs="Arial"/>
          <w:sz w:val="20"/>
          <w:szCs w:val="20"/>
        </w:rPr>
        <w:sectPr w:rsidR="000D113D" w:rsidRPr="000D113D" w:rsidSect="000D113D">
          <w:headerReference w:type="default" r:id="rId10"/>
          <w:headerReference w:type="first" r:id="rId11"/>
          <w:footerReference w:type="first" r:id="rId12"/>
          <w:type w:val="continuous"/>
          <w:pgSz w:w="12240" w:h="15840" w:code="1"/>
          <w:pgMar w:top="3456" w:right="1440" w:bottom="2016" w:left="1440" w:header="706" w:footer="706" w:gutter="0"/>
          <w:cols w:space="708"/>
          <w:titlePg/>
          <w:docGrid w:linePitch="360"/>
        </w:sectPr>
      </w:pPr>
    </w:p>
    <w:p w:rsidR="00C6676B" w:rsidRPr="00C6676B" w:rsidRDefault="00C6676B" w:rsidP="00C6676B">
      <w:pPr>
        <w:rPr>
          <w:b/>
          <w:u w:val="single"/>
        </w:rPr>
      </w:pPr>
      <w:bookmarkStart w:id="1" w:name="B1"/>
      <w:r w:rsidRPr="00C6676B">
        <w:rPr>
          <w:b/>
          <w:u w:val="single"/>
        </w:rPr>
        <w:t xml:space="preserve">*EXCLUDED EMPLOYEE END PROBATION AND RAISE (Revised </w:t>
      </w:r>
      <w:r w:rsidR="00AF358C">
        <w:rPr>
          <w:b/>
          <w:u w:val="single"/>
        </w:rPr>
        <w:t>Apr2018</w:t>
      </w:r>
      <w:r w:rsidRPr="00C6676B">
        <w:rPr>
          <w:b/>
          <w:u w:val="single"/>
        </w:rPr>
        <w:t>)</w:t>
      </w:r>
    </w:p>
    <w:p w:rsidR="008D22C0" w:rsidRPr="00C6676B" w:rsidRDefault="008F0BB9" w:rsidP="008F0BB9">
      <w:pPr>
        <w:rPr>
          <w:b/>
          <w:u w:val="single"/>
        </w:rPr>
      </w:pPr>
      <w:r w:rsidRPr="00C6676B">
        <w:rPr>
          <w:b/>
          <w:u w:val="single"/>
        </w:rPr>
        <w:t>*</w:t>
      </w:r>
      <w:r w:rsidR="008D22C0" w:rsidRPr="00C6676B">
        <w:rPr>
          <w:b/>
          <w:u w:val="single"/>
        </w:rPr>
        <w:t>Note</w:t>
      </w:r>
      <w:r w:rsidR="00C6676B" w:rsidRPr="00C6676B">
        <w:rPr>
          <w:b/>
          <w:u w:val="single"/>
        </w:rPr>
        <w:t>s</w:t>
      </w:r>
      <w:r w:rsidR="008D22C0" w:rsidRPr="00C6676B">
        <w:rPr>
          <w:b/>
          <w:u w:val="single"/>
        </w:rPr>
        <w:t>:</w:t>
      </w:r>
    </w:p>
    <w:p w:rsidR="00527686" w:rsidRPr="00C6676B" w:rsidRDefault="00527686" w:rsidP="00527686">
      <w:pPr>
        <w:tabs>
          <w:tab w:val="left" w:pos="2592"/>
        </w:tabs>
        <w:rPr>
          <w:b/>
          <w:u w:val="single"/>
        </w:rPr>
      </w:pPr>
      <w:r w:rsidRPr="00C6676B">
        <w:rPr>
          <w:b/>
          <w:u w:val="single"/>
        </w:rPr>
        <w:t xml:space="preserve">*Contact </w:t>
      </w:r>
      <w:hyperlink r:id="rId13" w:history="1">
        <w:r w:rsidRPr="00C6676B">
          <w:rPr>
            <w:rStyle w:val="Hyperlink"/>
            <w:b/>
            <w:lang w:eastAsia="en-CA"/>
          </w:rPr>
          <w:t>MyHR</w:t>
        </w:r>
      </w:hyperlink>
      <w:r w:rsidRPr="00C6676B">
        <w:rPr>
          <w:b/>
          <w:u w:val="single"/>
        </w:rPr>
        <w:t xml:space="preserve"> for assistance if required</w:t>
      </w:r>
    </w:p>
    <w:p w:rsidR="008D22C0" w:rsidRPr="00C6676B" w:rsidRDefault="008F0BB9" w:rsidP="008F0BB9">
      <w:pPr>
        <w:rPr>
          <w:b/>
          <w:u w:val="single"/>
        </w:rPr>
      </w:pPr>
      <w:r w:rsidRPr="00C6676B">
        <w:rPr>
          <w:b/>
          <w:u w:val="single"/>
        </w:rPr>
        <w:t>*</w:t>
      </w:r>
      <w:r w:rsidR="008D22C0" w:rsidRPr="00C6676B">
        <w:rPr>
          <w:b/>
          <w:u w:val="single"/>
        </w:rPr>
        <w:t>Delete all * lines</w:t>
      </w:r>
    </w:p>
    <w:p w:rsidR="008D22C0" w:rsidRPr="00C6676B" w:rsidRDefault="008F0BB9" w:rsidP="008F0BB9">
      <w:pPr>
        <w:rPr>
          <w:b/>
          <w:u w:val="single"/>
        </w:rPr>
      </w:pPr>
      <w:r w:rsidRPr="00C6676B">
        <w:rPr>
          <w:b/>
          <w:u w:val="single"/>
        </w:rPr>
        <w:t>*</w:t>
      </w:r>
      <w:r w:rsidR="008D22C0" w:rsidRPr="00C6676B">
        <w:rPr>
          <w:b/>
          <w:u w:val="single"/>
        </w:rPr>
        <w:t>Delete all paragraphs that do not apply</w:t>
      </w:r>
    </w:p>
    <w:p w:rsidR="008F0BB9" w:rsidRPr="00C6676B" w:rsidRDefault="008F0BB9" w:rsidP="008F0BB9">
      <w:pPr>
        <w:rPr>
          <w:b/>
          <w:u w:val="single"/>
        </w:rPr>
      </w:pPr>
      <w:r w:rsidRPr="00C6676B">
        <w:rPr>
          <w:b/>
          <w:u w:val="single"/>
        </w:rPr>
        <w:t>*Customize letter Footer</w:t>
      </w:r>
    </w:p>
    <w:p w:rsidR="008D22C0" w:rsidRPr="00C6676B" w:rsidRDefault="008F0BB9" w:rsidP="008F0BB9">
      <w:pPr>
        <w:rPr>
          <w:b/>
          <w:u w:val="single"/>
        </w:rPr>
      </w:pPr>
      <w:r w:rsidRPr="00C6676B">
        <w:rPr>
          <w:b/>
          <w:u w:val="single"/>
        </w:rPr>
        <w:t>*</w:t>
      </w:r>
      <w:r w:rsidR="008D22C0" w:rsidRPr="00C6676B">
        <w:rPr>
          <w:b/>
          <w:u w:val="single"/>
        </w:rPr>
        <w:t>Replace CAPITALIZED words as appropriate</w:t>
      </w:r>
    </w:p>
    <w:bookmarkEnd w:id="1"/>
    <w:p w:rsidR="00C6676B" w:rsidRDefault="00C6676B" w:rsidP="008F0BB9">
      <w:pPr>
        <w:rPr>
          <w:i/>
        </w:rPr>
      </w:pPr>
    </w:p>
    <w:p w:rsidR="008D22C0" w:rsidRPr="008F0BB9" w:rsidRDefault="008D22C0" w:rsidP="008F0BB9">
      <w:pPr>
        <w:rPr>
          <w:i/>
        </w:rPr>
      </w:pPr>
      <w:r w:rsidRPr="008F0BB9">
        <w:rPr>
          <w:i/>
        </w:rPr>
        <w:t>*Opening</w:t>
      </w:r>
    </w:p>
    <w:p w:rsidR="002A550D" w:rsidRDefault="002A550D" w:rsidP="00BD20E4">
      <w:pPr>
        <w:tabs>
          <w:tab w:val="left" w:pos="3119"/>
        </w:tabs>
      </w:pPr>
    </w:p>
    <w:p w:rsidR="008D22C0" w:rsidRPr="002A550D" w:rsidRDefault="008D22C0" w:rsidP="00BD20E4">
      <w:pPr>
        <w:tabs>
          <w:tab w:val="left" w:pos="3119"/>
        </w:tabs>
        <w:rPr>
          <w:sz w:val="22"/>
          <w:szCs w:val="22"/>
        </w:rPr>
      </w:pPr>
      <w:r w:rsidRPr="002A550D">
        <w:rPr>
          <w:sz w:val="22"/>
          <w:szCs w:val="22"/>
        </w:rPr>
        <w:t>DATE</w:t>
      </w:r>
      <w:r w:rsidR="00BD20E4" w:rsidRPr="002A550D">
        <w:rPr>
          <w:sz w:val="22"/>
          <w:szCs w:val="22"/>
        </w:rPr>
        <w:tab/>
      </w:r>
      <w:r w:rsidR="00BD20E4" w:rsidRPr="002A550D">
        <w:rPr>
          <w:sz w:val="22"/>
          <w:szCs w:val="22"/>
        </w:rPr>
        <w:tab/>
      </w:r>
      <w:r w:rsidRPr="002A550D">
        <w:rPr>
          <w:sz w:val="22"/>
          <w:szCs w:val="22"/>
        </w:rPr>
        <w:t>File:  1385-20/*1</w:t>
      </w:r>
      <w:r w:rsidRPr="002A550D">
        <w:rPr>
          <w:sz w:val="22"/>
          <w:szCs w:val="22"/>
          <w:vertAlign w:val="superscript"/>
        </w:rPr>
        <w:t>st</w:t>
      </w:r>
      <w:r w:rsidR="008F0BB9" w:rsidRPr="002A550D">
        <w:rPr>
          <w:sz w:val="22"/>
          <w:szCs w:val="22"/>
        </w:rPr>
        <w:t xml:space="preserve"> 4 LETTERS OF EMPL </w:t>
      </w:r>
      <w:r w:rsidRPr="002A550D">
        <w:rPr>
          <w:sz w:val="22"/>
          <w:szCs w:val="22"/>
        </w:rPr>
        <w:t>SURNAME</w:t>
      </w:r>
    </w:p>
    <w:p w:rsidR="008D22C0" w:rsidRPr="002A550D" w:rsidRDefault="008D22C0" w:rsidP="008F0BB9">
      <w:pPr>
        <w:rPr>
          <w:sz w:val="22"/>
          <w:szCs w:val="22"/>
        </w:rPr>
      </w:pPr>
    </w:p>
    <w:p w:rsidR="008D22C0" w:rsidRPr="002A550D" w:rsidRDefault="008D22C0" w:rsidP="008F0BB9">
      <w:pPr>
        <w:rPr>
          <w:sz w:val="22"/>
          <w:szCs w:val="22"/>
        </w:rPr>
      </w:pPr>
    </w:p>
    <w:p w:rsidR="008D22C0" w:rsidRPr="002A550D" w:rsidRDefault="008D22C0" w:rsidP="008F0BB9">
      <w:pPr>
        <w:rPr>
          <w:sz w:val="22"/>
          <w:szCs w:val="22"/>
        </w:rPr>
      </w:pPr>
      <w:r w:rsidRPr="002A550D">
        <w:rPr>
          <w:sz w:val="22"/>
          <w:szCs w:val="22"/>
        </w:rPr>
        <w:t>NAME</w:t>
      </w:r>
    </w:p>
    <w:p w:rsidR="008D22C0" w:rsidRPr="002A550D" w:rsidRDefault="008D22C0" w:rsidP="008F0BB9">
      <w:pPr>
        <w:rPr>
          <w:sz w:val="22"/>
          <w:szCs w:val="22"/>
        </w:rPr>
      </w:pPr>
      <w:r w:rsidRPr="002A550D">
        <w:rPr>
          <w:sz w:val="22"/>
          <w:szCs w:val="22"/>
        </w:rPr>
        <w:t>STREET ADDRESS</w:t>
      </w:r>
    </w:p>
    <w:p w:rsidR="008D22C0" w:rsidRPr="002A550D" w:rsidRDefault="008D22C0" w:rsidP="008F0BB9">
      <w:pPr>
        <w:rPr>
          <w:sz w:val="22"/>
          <w:szCs w:val="22"/>
        </w:rPr>
      </w:pPr>
      <w:r w:rsidRPr="002A550D">
        <w:rPr>
          <w:sz w:val="22"/>
          <w:szCs w:val="22"/>
        </w:rPr>
        <w:t>CITY, PROV, POSTAL CODE</w:t>
      </w:r>
    </w:p>
    <w:p w:rsidR="008D22C0" w:rsidRPr="002A550D" w:rsidRDefault="008D22C0" w:rsidP="008F0BB9">
      <w:pPr>
        <w:rPr>
          <w:sz w:val="22"/>
          <w:szCs w:val="22"/>
        </w:rPr>
      </w:pPr>
    </w:p>
    <w:p w:rsidR="008D22C0" w:rsidRPr="002A550D" w:rsidRDefault="008D22C0" w:rsidP="008F0BB9">
      <w:pPr>
        <w:rPr>
          <w:sz w:val="22"/>
          <w:szCs w:val="22"/>
        </w:rPr>
      </w:pPr>
      <w:r w:rsidRPr="002A550D">
        <w:rPr>
          <w:sz w:val="22"/>
          <w:szCs w:val="22"/>
        </w:rPr>
        <w:t>Dear NAME:</w:t>
      </w:r>
    </w:p>
    <w:p w:rsidR="008D22C0" w:rsidRPr="002A550D" w:rsidRDefault="008D22C0" w:rsidP="008F0BB9">
      <w:pPr>
        <w:rPr>
          <w:sz w:val="22"/>
          <w:szCs w:val="22"/>
        </w:rPr>
      </w:pPr>
    </w:p>
    <w:p w:rsidR="008D22C0" w:rsidRPr="002A550D" w:rsidRDefault="008D22C0" w:rsidP="008F0BB9">
      <w:pPr>
        <w:rPr>
          <w:sz w:val="22"/>
          <w:szCs w:val="22"/>
        </w:rPr>
      </w:pPr>
      <w:r w:rsidRPr="002A550D">
        <w:rPr>
          <w:sz w:val="22"/>
          <w:szCs w:val="22"/>
        </w:rPr>
        <w:t>Re:</w:t>
      </w:r>
      <w:r w:rsidRPr="002A550D">
        <w:rPr>
          <w:sz w:val="22"/>
          <w:szCs w:val="22"/>
        </w:rPr>
        <w:tab/>
        <w:t>Probationary Period and Salary Increase</w:t>
      </w:r>
    </w:p>
    <w:p w:rsidR="008D22C0" w:rsidRPr="002A550D" w:rsidRDefault="008D22C0" w:rsidP="008F0BB9">
      <w:pPr>
        <w:rPr>
          <w:sz w:val="22"/>
          <w:szCs w:val="22"/>
        </w:rPr>
      </w:pPr>
      <w:r w:rsidRPr="002A550D">
        <w:rPr>
          <w:sz w:val="22"/>
          <w:szCs w:val="22"/>
        </w:rPr>
        <w:tab/>
        <w:t>WORKING TITLE, CLASSIFICATION</w:t>
      </w:r>
    </w:p>
    <w:p w:rsidR="008D22C0" w:rsidRPr="002A550D" w:rsidRDefault="008D22C0" w:rsidP="008F0BB9">
      <w:pPr>
        <w:rPr>
          <w:sz w:val="22"/>
          <w:szCs w:val="22"/>
        </w:rPr>
      </w:pPr>
      <w:r w:rsidRPr="002A550D">
        <w:rPr>
          <w:sz w:val="22"/>
          <w:szCs w:val="22"/>
        </w:rPr>
        <w:tab/>
        <w:t xml:space="preserve">POSITION NUMBER, MINISTRY NUMBER-PAYLIST </w:t>
      </w:r>
    </w:p>
    <w:p w:rsidR="008D22C0" w:rsidRPr="002A550D" w:rsidRDefault="008D22C0" w:rsidP="008F0BB9">
      <w:pPr>
        <w:rPr>
          <w:sz w:val="22"/>
          <w:szCs w:val="22"/>
          <w:u w:val="single"/>
        </w:rPr>
      </w:pPr>
      <w:r w:rsidRPr="002A550D">
        <w:rPr>
          <w:sz w:val="22"/>
          <w:szCs w:val="22"/>
          <w:u w:val="single"/>
        </w:rPr>
        <w:tab/>
        <w:t>MINISTRY, BRANCH, LOCATION</w:t>
      </w:r>
    </w:p>
    <w:p w:rsidR="008D22C0" w:rsidRPr="002A550D" w:rsidRDefault="008D22C0" w:rsidP="008F0BB9">
      <w:pPr>
        <w:rPr>
          <w:sz w:val="22"/>
          <w:szCs w:val="22"/>
        </w:rPr>
      </w:pPr>
    </w:p>
    <w:p w:rsidR="008D22C0" w:rsidRPr="002A550D" w:rsidRDefault="008D22C0" w:rsidP="008F0BB9">
      <w:pPr>
        <w:rPr>
          <w:sz w:val="22"/>
          <w:szCs w:val="22"/>
        </w:rPr>
      </w:pPr>
      <w:r w:rsidRPr="002A550D">
        <w:rPr>
          <w:sz w:val="22"/>
          <w:szCs w:val="22"/>
        </w:rPr>
        <w:t xml:space="preserve">I am very pleased to confirm your successful completion of the probationary period </w:t>
      </w:r>
      <w:r w:rsidR="00F90BCA" w:rsidRPr="002A550D">
        <w:rPr>
          <w:sz w:val="22"/>
          <w:szCs w:val="22"/>
        </w:rPr>
        <w:t>in</w:t>
      </w:r>
      <w:r w:rsidRPr="002A550D">
        <w:rPr>
          <w:sz w:val="22"/>
          <w:szCs w:val="22"/>
        </w:rPr>
        <w:t xml:space="preserve"> the above</w:t>
      </w:r>
      <w:r w:rsidR="00F90BCA" w:rsidRPr="002A550D">
        <w:rPr>
          <w:sz w:val="22"/>
          <w:szCs w:val="22"/>
        </w:rPr>
        <w:t>-</w:t>
      </w:r>
      <w:r w:rsidRPr="002A550D">
        <w:rPr>
          <w:sz w:val="22"/>
          <w:szCs w:val="22"/>
        </w:rPr>
        <w:t>noted position.</w:t>
      </w:r>
    </w:p>
    <w:p w:rsidR="008D22C0" w:rsidRPr="002A550D" w:rsidRDefault="008D22C0" w:rsidP="008F0BB9">
      <w:pPr>
        <w:rPr>
          <w:sz w:val="22"/>
          <w:szCs w:val="22"/>
        </w:rPr>
      </w:pPr>
    </w:p>
    <w:p w:rsidR="008D22C0" w:rsidRPr="002A550D" w:rsidRDefault="008D22C0" w:rsidP="008F0BB9">
      <w:pPr>
        <w:rPr>
          <w:sz w:val="22"/>
          <w:szCs w:val="22"/>
        </w:rPr>
      </w:pPr>
      <w:r w:rsidRPr="002A550D">
        <w:rPr>
          <w:sz w:val="22"/>
          <w:szCs w:val="22"/>
        </w:rPr>
        <w:t>During the last six months, you have demonstrated INSERT RELEVANT COMMENTS ABOUT PERFORMANCE.</w:t>
      </w:r>
    </w:p>
    <w:p w:rsidR="008D22C0" w:rsidRPr="002A550D" w:rsidRDefault="008D22C0" w:rsidP="008F0BB9">
      <w:pPr>
        <w:rPr>
          <w:sz w:val="22"/>
          <w:szCs w:val="22"/>
        </w:rPr>
      </w:pPr>
    </w:p>
    <w:p w:rsidR="008D22C0" w:rsidRPr="002A550D" w:rsidRDefault="008D22C0" w:rsidP="008F0BB9">
      <w:pPr>
        <w:rPr>
          <w:i/>
          <w:iCs/>
          <w:sz w:val="22"/>
          <w:szCs w:val="22"/>
        </w:rPr>
      </w:pPr>
      <w:r w:rsidRPr="002A550D">
        <w:rPr>
          <w:i/>
          <w:iCs/>
          <w:sz w:val="22"/>
          <w:szCs w:val="22"/>
        </w:rPr>
        <w:t>*Optional</w:t>
      </w:r>
    </w:p>
    <w:p w:rsidR="008D22C0" w:rsidRPr="002A550D" w:rsidRDefault="008D22C0" w:rsidP="008F0BB9">
      <w:pPr>
        <w:rPr>
          <w:sz w:val="22"/>
          <w:szCs w:val="22"/>
        </w:rPr>
      </w:pPr>
      <w:r w:rsidRPr="002A550D">
        <w:rPr>
          <w:sz w:val="22"/>
          <w:szCs w:val="22"/>
        </w:rPr>
        <w:t>In particular, I would like to acknowledge INSERT COMMENTS ABOUT STRENGTHS, SPECIAL CONTRIBUTIONS, ETC.</w:t>
      </w:r>
    </w:p>
    <w:p w:rsidR="008D22C0" w:rsidRPr="002A550D" w:rsidRDefault="008D22C0" w:rsidP="008F0BB9">
      <w:pPr>
        <w:rPr>
          <w:sz w:val="22"/>
          <w:szCs w:val="22"/>
        </w:rPr>
      </w:pPr>
    </w:p>
    <w:p w:rsidR="008D22C0" w:rsidRPr="002A550D" w:rsidRDefault="008D22C0" w:rsidP="008F0BB9">
      <w:pPr>
        <w:rPr>
          <w:sz w:val="22"/>
          <w:szCs w:val="22"/>
        </w:rPr>
      </w:pPr>
      <w:r w:rsidRPr="002A550D">
        <w:rPr>
          <w:sz w:val="22"/>
          <w:szCs w:val="22"/>
        </w:rPr>
        <w:t>I am also pleased to advise you that effective DATE, your salary will be increased to $   bi-weekly.</w:t>
      </w:r>
    </w:p>
    <w:p w:rsidR="008D22C0" w:rsidRPr="002A550D" w:rsidRDefault="008D22C0" w:rsidP="008F0BB9">
      <w:pPr>
        <w:rPr>
          <w:sz w:val="22"/>
          <w:szCs w:val="22"/>
        </w:rPr>
      </w:pPr>
    </w:p>
    <w:p w:rsidR="00F90BCA" w:rsidRPr="002A550D" w:rsidRDefault="008D22C0" w:rsidP="00F90BCA">
      <w:pPr>
        <w:rPr>
          <w:sz w:val="22"/>
          <w:szCs w:val="22"/>
        </w:rPr>
      </w:pPr>
      <w:r w:rsidRPr="002A550D">
        <w:rPr>
          <w:sz w:val="22"/>
          <w:szCs w:val="22"/>
        </w:rPr>
        <w:t xml:space="preserve">I look forward to continuing to work with you in the future.  </w:t>
      </w:r>
      <w:r w:rsidR="00F90BCA" w:rsidRPr="002A550D">
        <w:rPr>
          <w:sz w:val="22"/>
          <w:szCs w:val="22"/>
        </w:rPr>
        <w:t>I hope your success will continue throughout your career with the BC Public Service.</w:t>
      </w:r>
    </w:p>
    <w:p w:rsidR="00F90BCA" w:rsidRPr="002A550D" w:rsidRDefault="00F90BCA" w:rsidP="008F0BB9">
      <w:pPr>
        <w:rPr>
          <w:sz w:val="22"/>
          <w:szCs w:val="22"/>
        </w:rPr>
      </w:pPr>
    </w:p>
    <w:p w:rsidR="008D22C0" w:rsidRPr="002A550D" w:rsidRDefault="008D22C0" w:rsidP="008F0BB9">
      <w:pPr>
        <w:rPr>
          <w:sz w:val="22"/>
          <w:szCs w:val="22"/>
        </w:rPr>
      </w:pPr>
      <w:r w:rsidRPr="002A550D">
        <w:rPr>
          <w:sz w:val="22"/>
          <w:szCs w:val="22"/>
        </w:rPr>
        <w:lastRenderedPageBreak/>
        <w:t>Congratulations and thank you for a job well done.</w:t>
      </w:r>
    </w:p>
    <w:p w:rsidR="008D22C0" w:rsidRPr="002A550D" w:rsidRDefault="008D22C0" w:rsidP="008F0BB9">
      <w:pPr>
        <w:rPr>
          <w:sz w:val="22"/>
          <w:szCs w:val="22"/>
        </w:rPr>
      </w:pPr>
    </w:p>
    <w:p w:rsidR="008D22C0" w:rsidRPr="002A550D" w:rsidRDefault="008D22C0" w:rsidP="008F0BB9">
      <w:pPr>
        <w:rPr>
          <w:sz w:val="22"/>
          <w:szCs w:val="22"/>
        </w:rPr>
      </w:pPr>
    </w:p>
    <w:p w:rsidR="008D22C0" w:rsidRPr="002A550D" w:rsidRDefault="008D22C0" w:rsidP="00BD20E4">
      <w:pPr>
        <w:spacing w:after="240"/>
        <w:rPr>
          <w:sz w:val="22"/>
          <w:szCs w:val="22"/>
        </w:rPr>
      </w:pPr>
      <w:r w:rsidRPr="002A550D">
        <w:rPr>
          <w:sz w:val="22"/>
          <w:szCs w:val="22"/>
        </w:rPr>
        <w:t xml:space="preserve">Yours truly, </w:t>
      </w:r>
    </w:p>
    <w:p w:rsidR="008D22C0" w:rsidRPr="002A550D" w:rsidRDefault="008D22C0" w:rsidP="008F0BB9">
      <w:pPr>
        <w:rPr>
          <w:sz w:val="22"/>
          <w:szCs w:val="22"/>
        </w:rPr>
      </w:pPr>
    </w:p>
    <w:p w:rsidR="008D22C0" w:rsidRPr="002A550D" w:rsidRDefault="008D22C0" w:rsidP="00BD20E4">
      <w:pPr>
        <w:spacing w:before="240"/>
        <w:rPr>
          <w:sz w:val="22"/>
          <w:szCs w:val="22"/>
        </w:rPr>
      </w:pPr>
      <w:r w:rsidRPr="002A550D">
        <w:rPr>
          <w:sz w:val="22"/>
          <w:szCs w:val="22"/>
        </w:rPr>
        <w:t>NAME OF DELEGATED APPOINTMENT AUTHORITY</w:t>
      </w:r>
    </w:p>
    <w:p w:rsidR="008D22C0" w:rsidRPr="002A550D" w:rsidRDefault="008D22C0" w:rsidP="008F0BB9">
      <w:pPr>
        <w:rPr>
          <w:sz w:val="22"/>
          <w:szCs w:val="22"/>
        </w:rPr>
      </w:pPr>
      <w:r w:rsidRPr="002A550D">
        <w:rPr>
          <w:sz w:val="22"/>
          <w:szCs w:val="22"/>
        </w:rPr>
        <w:t>TITLE</w:t>
      </w:r>
    </w:p>
    <w:p w:rsidR="008D22C0" w:rsidRPr="002A550D" w:rsidRDefault="008D22C0" w:rsidP="008F0BB9">
      <w:pPr>
        <w:rPr>
          <w:sz w:val="22"/>
          <w:szCs w:val="22"/>
        </w:rPr>
      </w:pPr>
      <w:r w:rsidRPr="002A550D">
        <w:rPr>
          <w:sz w:val="22"/>
          <w:szCs w:val="22"/>
        </w:rPr>
        <w:t xml:space="preserve">PHONE NUMBER </w:t>
      </w:r>
    </w:p>
    <w:p w:rsidR="008D22C0" w:rsidRPr="002A550D" w:rsidRDefault="008D22C0" w:rsidP="008F0BB9">
      <w:pPr>
        <w:rPr>
          <w:sz w:val="22"/>
          <w:szCs w:val="22"/>
        </w:rPr>
      </w:pPr>
    </w:p>
    <w:p w:rsidR="00527686" w:rsidRPr="002A550D" w:rsidRDefault="00527686" w:rsidP="00527686">
      <w:pPr>
        <w:tabs>
          <w:tab w:val="left" w:pos="2592"/>
        </w:tabs>
        <w:rPr>
          <w:sz w:val="22"/>
          <w:szCs w:val="22"/>
        </w:rPr>
      </w:pPr>
      <w:r w:rsidRPr="002A550D">
        <w:rPr>
          <w:sz w:val="22"/>
          <w:szCs w:val="22"/>
        </w:rPr>
        <w:t xml:space="preserve">CC: </w:t>
      </w:r>
      <w:r w:rsidRPr="002A550D">
        <w:rPr>
          <w:sz w:val="22"/>
          <w:szCs w:val="22"/>
          <w:lang w:eastAsia="en-CA"/>
        </w:rPr>
        <w:t xml:space="preserve">Scan and submit a copy via </w:t>
      </w:r>
      <w:hyperlink r:id="rId14" w:history="1">
        <w:r w:rsidRPr="007C4715">
          <w:rPr>
            <w:rStyle w:val="Hyperlink"/>
            <w:sz w:val="22"/>
            <w:szCs w:val="22"/>
            <w:lang w:eastAsia="en-CA"/>
          </w:rPr>
          <w:t>AskMyHR</w:t>
        </w:r>
      </w:hyperlink>
      <w:r w:rsidRPr="002A550D">
        <w:rPr>
          <w:sz w:val="22"/>
          <w:szCs w:val="22"/>
          <w:lang w:eastAsia="en-CA"/>
        </w:rPr>
        <w:t xml:space="preserve"> </w:t>
      </w:r>
    </w:p>
    <w:p w:rsidR="00794683" w:rsidRPr="002A550D" w:rsidRDefault="00794683" w:rsidP="008F0BB9">
      <w:pPr>
        <w:rPr>
          <w:sz w:val="22"/>
          <w:szCs w:val="22"/>
        </w:rPr>
      </w:pPr>
    </w:p>
    <w:sectPr w:rsidR="00794683" w:rsidRPr="002A550D">
      <w:headerReference w:type="default" r:id="rId15"/>
      <w:headerReference w:type="first" r:id="rId16"/>
      <w:type w:val="continuous"/>
      <w:pgSz w:w="12240" w:h="15840"/>
      <w:pgMar w:top="1134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385" w:rsidRDefault="00A26385">
      <w:r>
        <w:separator/>
      </w:r>
    </w:p>
  </w:endnote>
  <w:endnote w:type="continuationSeparator" w:id="0">
    <w:p w:rsidR="00A26385" w:rsidRDefault="00A26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EE5" w:rsidRDefault="00B4262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posOffset>4212590</wp:posOffset>
              </wp:positionH>
              <wp:positionV relativeFrom="page">
                <wp:posOffset>9296400</wp:posOffset>
              </wp:positionV>
              <wp:extent cx="1138555" cy="685800"/>
              <wp:effectExtent l="2540" t="0" r="1905" b="0"/>
              <wp:wrapNone/>
              <wp:docPr id="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855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E3EE5" w:rsidRPr="00FC6BE3" w:rsidRDefault="00FE3EE5" w:rsidP="000D113D">
                          <w:pPr>
                            <w:pStyle w:val="BranchandAddress"/>
                            <w:rPr>
                              <w:sz w:val="16"/>
                              <w:szCs w:val="16"/>
                            </w:rPr>
                          </w:pPr>
                          <w:r w:rsidRPr="00FC6BE3">
                            <w:rPr>
                              <w:sz w:val="16"/>
                              <w:szCs w:val="16"/>
                            </w:rPr>
                            <w:t>Mailing Address: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31.7pt;margin-top:732pt;width:89.65pt;height:54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" filled="f" stroked="f">
              <v:textbox inset="0,0,0,0">
                <w:txbxContent>
                  <w:p w:rsidR="00FE3EE5" w:rsidRPr="00FC6BE3" w:rsidRDefault="00FE3EE5" w:rsidP="000D113D">
                    <w:pPr>
                      <w:pStyle w:val="BranchandAddress"/>
                      <w:rPr>
                        <w:sz w:val="16"/>
                        <w:szCs w:val="16"/>
                      </w:rPr>
                    </w:pPr>
                    <w:r w:rsidRPr="00FC6BE3">
                      <w:rPr>
                        <w:sz w:val="16"/>
                        <w:szCs w:val="16"/>
                      </w:rPr>
                      <w:t>Mailing Address: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2667000</wp:posOffset>
              </wp:positionH>
              <wp:positionV relativeFrom="page">
                <wp:posOffset>9296400</wp:posOffset>
              </wp:positionV>
              <wp:extent cx="1376045" cy="685800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604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E3EE5" w:rsidRPr="00392777" w:rsidRDefault="00FE3EE5" w:rsidP="000D113D">
                          <w:pPr>
                            <w:pStyle w:val="BranchandAddress"/>
                            <w:rPr>
                              <w:sz w:val="16"/>
                              <w:szCs w:val="16"/>
                              <w:lang w:val="en-CA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CA"/>
                            </w:rPr>
                            <w:t>Branch Name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margin-left:210pt;margin-top:732pt;width:108.35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" filled="f" stroked="f">
              <v:textbox inset="0,0,0,0">
                <w:txbxContent>
                  <w:p w:rsidR="00FE3EE5" w:rsidRPr="00392777" w:rsidRDefault="00FE3EE5" w:rsidP="000D113D">
                    <w:pPr>
                      <w:pStyle w:val="BranchandAddress"/>
                      <w:rPr>
                        <w:sz w:val="16"/>
                        <w:szCs w:val="16"/>
                        <w:lang w:val="en-CA"/>
                      </w:rPr>
                    </w:pPr>
                    <w:r>
                      <w:rPr>
                        <w:sz w:val="16"/>
                        <w:szCs w:val="16"/>
                        <w:lang w:val="en-CA"/>
                      </w:rPr>
                      <w:t>Branch Name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page">
                <wp:posOffset>1066800</wp:posOffset>
              </wp:positionH>
              <wp:positionV relativeFrom="page">
                <wp:posOffset>9296400</wp:posOffset>
              </wp:positionV>
              <wp:extent cx="1376045" cy="781050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6045" cy="781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E3EE5" w:rsidRPr="003B78D6" w:rsidRDefault="008F0BB9" w:rsidP="000D113D">
                          <w:pPr>
                            <w:pStyle w:val="MinistryName"/>
                            <w:rPr>
                              <w:sz w:val="16"/>
                              <w:szCs w:val="16"/>
                              <w:lang w:val="en-CA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CA"/>
                            </w:rPr>
                            <w:t>Ministry of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84pt;margin-top:732pt;width:108.35pt;height:61.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" filled="f" stroked="f">
              <v:textbox inset="0,0,0,0">
                <w:txbxContent>
                  <w:p w:rsidR="00FE3EE5" w:rsidRPr="003B78D6" w:rsidRDefault="008F0BB9" w:rsidP="000D113D">
                    <w:pPr>
                      <w:pStyle w:val="MinistryName"/>
                      <w:rPr>
                        <w:sz w:val="16"/>
                        <w:szCs w:val="16"/>
                        <w:lang w:val="en-CA"/>
                      </w:rPr>
                    </w:pPr>
                    <w:r>
                      <w:rPr>
                        <w:sz w:val="16"/>
                        <w:szCs w:val="16"/>
                        <w:lang w:val="en-CA"/>
                      </w:rPr>
                      <w:t>Ministry of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152400</wp:posOffset>
              </wp:positionH>
              <wp:positionV relativeFrom="page">
                <wp:posOffset>9186545</wp:posOffset>
              </wp:positionV>
              <wp:extent cx="5943600" cy="0"/>
              <wp:effectExtent l="9525" t="13970" r="9525" b="5080"/>
              <wp:wrapNone/>
              <wp:docPr id="4" name="Line 2" descr="Lin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ED9296" id="Line 2" o:spid="_x0000_s1026" alt="Line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2pt,723.35pt" to="480pt,7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6eSGQIAADUEAAAOAAAAZHJzL2Uyb0RvYy54bWysU8GO2jAQvVfqP1i+QxIIFCLCqkqgl22L&#10;tNsPMLZDrDq2ZRsCqvrvHRuC2PZSVc3BGXtmnt/MPK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" strokeweight=".5pt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9296400</wp:posOffset>
              </wp:positionV>
              <wp:extent cx="1371600" cy="685800"/>
              <wp:effectExtent l="0" t="0" r="0" b="0"/>
              <wp:wrapNone/>
              <wp:docPr id="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E3EE5" w:rsidRPr="00FC6BE3" w:rsidRDefault="00FE3EE5" w:rsidP="000D113D">
                          <w:pPr>
                            <w:pStyle w:val="BranchandAddress"/>
                            <w:rPr>
                              <w:sz w:val="16"/>
                              <w:szCs w:val="16"/>
                            </w:rPr>
                          </w:pPr>
                          <w:r w:rsidRPr="00FC6BE3">
                            <w:rPr>
                              <w:sz w:val="16"/>
                              <w:szCs w:val="16"/>
                            </w:rPr>
                            <w:t xml:space="preserve">Telephone: </w:t>
                          </w:r>
                        </w:p>
                        <w:p w:rsidR="00FE3EE5" w:rsidRPr="00FC6BE3" w:rsidRDefault="00FE3EE5" w:rsidP="000D113D">
                          <w:pPr>
                            <w:pStyle w:val="BranchandAddress"/>
                            <w:rPr>
                              <w:sz w:val="16"/>
                              <w:szCs w:val="16"/>
                            </w:rPr>
                          </w:pPr>
                          <w:r w:rsidRPr="00FC6BE3">
                            <w:rPr>
                              <w:sz w:val="16"/>
                              <w:szCs w:val="16"/>
                            </w:rPr>
                            <w:t xml:space="preserve">Facsimile: </w:t>
                          </w:r>
                        </w:p>
                        <w:p w:rsidR="00FE3EE5" w:rsidRPr="003B78D6" w:rsidRDefault="00FE3EE5" w:rsidP="000D113D">
                          <w:pPr>
                            <w:pStyle w:val="BranchandAddress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Website: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9" type="#_x0000_t202" style="position:absolute;margin-left:453pt;margin-top:732pt;width:108pt;height:54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" filled="f" stroked="f">
              <v:textbox inset="0,0,0,0">
                <w:txbxContent>
                  <w:p w:rsidR="00FE3EE5" w:rsidRPr="00FC6BE3" w:rsidRDefault="00FE3EE5" w:rsidP="000D113D">
                    <w:pPr>
                      <w:pStyle w:val="BranchandAddress"/>
                      <w:rPr>
                        <w:sz w:val="16"/>
                        <w:szCs w:val="16"/>
                      </w:rPr>
                    </w:pPr>
                    <w:r w:rsidRPr="00FC6BE3">
                      <w:rPr>
                        <w:sz w:val="16"/>
                        <w:szCs w:val="16"/>
                      </w:rPr>
                      <w:t xml:space="preserve">Telephone: </w:t>
                    </w:r>
                  </w:p>
                  <w:p w:rsidR="00FE3EE5" w:rsidRPr="00FC6BE3" w:rsidRDefault="00FE3EE5" w:rsidP="000D113D">
                    <w:pPr>
                      <w:pStyle w:val="BranchandAddress"/>
                      <w:rPr>
                        <w:sz w:val="16"/>
                        <w:szCs w:val="16"/>
                      </w:rPr>
                    </w:pPr>
                    <w:r w:rsidRPr="00FC6BE3">
                      <w:rPr>
                        <w:sz w:val="16"/>
                        <w:szCs w:val="16"/>
                      </w:rPr>
                      <w:t xml:space="preserve">Facsimile: </w:t>
                    </w:r>
                  </w:p>
                  <w:p w:rsidR="00FE3EE5" w:rsidRPr="003B78D6" w:rsidRDefault="00FE3EE5" w:rsidP="000D113D">
                    <w:pPr>
                      <w:pStyle w:val="BranchandAddress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Website: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385" w:rsidRDefault="00A26385">
      <w:r>
        <w:separator/>
      </w:r>
    </w:p>
  </w:footnote>
  <w:footnote w:type="continuationSeparator" w:id="0">
    <w:p w:rsidR="00A26385" w:rsidRDefault="00A263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EE5" w:rsidRPr="000D113D" w:rsidRDefault="00FE3EE5" w:rsidP="000D113D">
    <w:pPr>
      <w:pStyle w:val="Header"/>
      <w:jc w:val="center"/>
      <w:rPr>
        <w:rFonts w:ascii="Arial" w:hAnsi="Arial" w:cs="Arial"/>
        <w:sz w:val="20"/>
        <w:szCs w:val="20"/>
        <w:lang w:val="en-CA"/>
      </w:rPr>
    </w:pPr>
    <w:r w:rsidRPr="000D113D">
      <w:rPr>
        <w:rFonts w:ascii="Arial" w:hAnsi="Arial" w:cs="Arial"/>
        <w:sz w:val="20"/>
        <w:szCs w:val="20"/>
        <w:lang w:val="en-CA"/>
      </w:rPr>
      <w:t xml:space="preserve">- </w:t>
    </w:r>
    <w:r w:rsidRPr="000D113D">
      <w:rPr>
        <w:rStyle w:val="PageNumber"/>
        <w:rFonts w:ascii="Arial" w:hAnsi="Arial" w:cs="Arial"/>
        <w:sz w:val="20"/>
        <w:szCs w:val="20"/>
      </w:rPr>
      <w:fldChar w:fldCharType="begin"/>
    </w:r>
    <w:r w:rsidRPr="000D113D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0D113D">
      <w:rPr>
        <w:rStyle w:val="PageNumber"/>
        <w:rFonts w:ascii="Arial" w:hAnsi="Arial" w:cs="Arial"/>
        <w:sz w:val="20"/>
        <w:szCs w:val="20"/>
      </w:rPr>
      <w:fldChar w:fldCharType="separate"/>
    </w:r>
    <w:r w:rsidR="008D22C0">
      <w:rPr>
        <w:rStyle w:val="PageNumber"/>
        <w:rFonts w:ascii="Arial" w:hAnsi="Arial" w:cs="Arial"/>
        <w:noProof/>
        <w:sz w:val="20"/>
        <w:szCs w:val="20"/>
      </w:rPr>
      <w:t>2</w:t>
    </w:r>
    <w:r w:rsidRPr="000D113D">
      <w:rPr>
        <w:rStyle w:val="PageNumber"/>
        <w:rFonts w:ascii="Arial" w:hAnsi="Arial" w:cs="Arial"/>
        <w:sz w:val="20"/>
        <w:szCs w:val="20"/>
      </w:rPr>
      <w:fldChar w:fldCharType="end"/>
    </w:r>
    <w:r w:rsidRPr="000D113D">
      <w:rPr>
        <w:rFonts w:ascii="Arial" w:hAnsi="Arial" w:cs="Arial"/>
        <w:sz w:val="20"/>
        <w:szCs w:val="20"/>
        <w:lang w:val="en-CA"/>
      </w:rPr>
      <w:t xml:space="preserve"> -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EE5" w:rsidRDefault="00B42628">
    <w:pPr>
      <w:pStyle w:val="Header"/>
    </w:pPr>
    <w:r>
      <w:rPr>
        <w:noProof/>
      </w:rPr>
      <w:drawing>
        <wp:inline distT="0" distB="0" distL="0" distR="0">
          <wp:extent cx="2700020" cy="793750"/>
          <wp:effectExtent l="0" t="0" r="5080" b="6350"/>
          <wp:docPr id="1" name="Picture 1" descr="BCPS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00020" cy="793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0D5" w:rsidRDefault="00F260D5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 xml:space="preserve">- </w:t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PAGE </w:instrText>
    </w:r>
    <w:r>
      <w:rPr>
        <w:rStyle w:val="PageNumber"/>
        <w:sz w:val="20"/>
        <w:szCs w:val="20"/>
      </w:rPr>
      <w:fldChar w:fldCharType="separate"/>
    </w:r>
    <w:r w:rsidR="009E2A1D">
      <w:rPr>
        <w:rStyle w:val="PageNumber"/>
        <w:noProof/>
        <w:sz w:val="20"/>
        <w:szCs w:val="20"/>
      </w:rPr>
      <w:t>2</w:t>
    </w:r>
    <w:r>
      <w:rPr>
        <w:rStyle w:val="PageNumber"/>
        <w:sz w:val="20"/>
        <w:szCs w:val="20"/>
      </w:rPr>
      <w:fldChar w:fldCharType="end"/>
    </w:r>
    <w:r>
      <w:rPr>
        <w:rStyle w:val="PageNumber"/>
        <w:sz w:val="20"/>
        <w:szCs w:val="20"/>
      </w:rPr>
      <w:t xml:space="preserve"> -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07" w:type="dxa"/>
      <w:tblLook w:val="01E0" w:firstRow="1" w:lastRow="1" w:firstColumn="1" w:lastColumn="1" w:noHBand="0" w:noVBand="0"/>
    </w:tblPr>
    <w:tblGrid>
      <w:gridCol w:w="4788"/>
      <w:gridCol w:w="4325"/>
    </w:tblGrid>
    <w:tr w:rsidR="00F260D5">
      <w:trPr>
        <w:trHeight w:val="825"/>
      </w:trPr>
      <w:tc>
        <w:tcPr>
          <w:tcW w:w="5219" w:type="dxa"/>
          <w:vAlign w:val="center"/>
        </w:tcPr>
        <w:p w:rsidR="00F260D5" w:rsidRDefault="00B42628">
          <w:pPr>
            <w:pStyle w:val="Header"/>
            <w:tabs>
              <w:tab w:val="right" w:pos="10800"/>
            </w:tabs>
            <w:spacing w:before="80"/>
            <w:rPr>
              <w:rFonts w:ascii="Tahoma" w:hAnsi="Tahoma" w:cs="Tahoma"/>
              <w:b/>
              <w:sz w:val="36"/>
              <w:szCs w:val="36"/>
            </w:rPr>
          </w:pPr>
          <w:r>
            <w:rPr>
              <w:noProof/>
            </w:rPr>
            <w:drawing>
              <wp:inline distT="0" distB="0" distL="0" distR="0">
                <wp:extent cx="1371600" cy="543560"/>
                <wp:effectExtent l="0" t="0" r="0" b="8890"/>
                <wp:docPr id="2" name="Picture 2" descr="bcsigc_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bcsigc_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1600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59" w:type="dxa"/>
        </w:tcPr>
        <w:p w:rsidR="00F260D5" w:rsidRDefault="00F260D5">
          <w:pPr>
            <w:pStyle w:val="Header"/>
            <w:tabs>
              <w:tab w:val="clear" w:pos="4320"/>
              <w:tab w:val="clear" w:pos="8640"/>
              <w:tab w:val="right" w:pos="10800"/>
            </w:tabs>
            <w:ind w:left="594"/>
            <w:jc w:val="right"/>
            <w:rPr>
              <w:rFonts w:ascii="Tahoma" w:hAnsi="Tahoma" w:cs="Tahoma"/>
              <w:b/>
              <w:sz w:val="28"/>
              <w:szCs w:val="28"/>
            </w:rPr>
          </w:pPr>
        </w:p>
      </w:tc>
    </w:tr>
  </w:tbl>
  <w:p w:rsidR="00F260D5" w:rsidRDefault="00F260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B1D"/>
    <w:rsid w:val="00004949"/>
    <w:rsid w:val="00047D3D"/>
    <w:rsid w:val="00090468"/>
    <w:rsid w:val="000B0C71"/>
    <w:rsid w:val="000B1CC8"/>
    <w:rsid w:val="000B627E"/>
    <w:rsid w:val="000C12B1"/>
    <w:rsid w:val="000C68A3"/>
    <w:rsid w:val="000D113D"/>
    <w:rsid w:val="000E726B"/>
    <w:rsid w:val="00107C4A"/>
    <w:rsid w:val="00121340"/>
    <w:rsid w:val="00160B84"/>
    <w:rsid w:val="00163461"/>
    <w:rsid w:val="0016635F"/>
    <w:rsid w:val="00195840"/>
    <w:rsid w:val="001A6266"/>
    <w:rsid w:val="001D6B21"/>
    <w:rsid w:val="00203199"/>
    <w:rsid w:val="0022270A"/>
    <w:rsid w:val="002A1143"/>
    <w:rsid w:val="002A550D"/>
    <w:rsid w:val="002B20AD"/>
    <w:rsid w:val="002C70B1"/>
    <w:rsid w:val="002F3322"/>
    <w:rsid w:val="002F4FB7"/>
    <w:rsid w:val="00313088"/>
    <w:rsid w:val="003370A9"/>
    <w:rsid w:val="0035593D"/>
    <w:rsid w:val="00373474"/>
    <w:rsid w:val="00374C73"/>
    <w:rsid w:val="00392777"/>
    <w:rsid w:val="003B78D6"/>
    <w:rsid w:val="00424620"/>
    <w:rsid w:val="004738B0"/>
    <w:rsid w:val="00480B19"/>
    <w:rsid w:val="00483141"/>
    <w:rsid w:val="004B4B6B"/>
    <w:rsid w:val="004E6F84"/>
    <w:rsid w:val="004E7B80"/>
    <w:rsid w:val="004F40C5"/>
    <w:rsid w:val="00507A04"/>
    <w:rsid w:val="00527686"/>
    <w:rsid w:val="00563618"/>
    <w:rsid w:val="0058130B"/>
    <w:rsid w:val="005A5FE1"/>
    <w:rsid w:val="005B58AB"/>
    <w:rsid w:val="005E6130"/>
    <w:rsid w:val="00630452"/>
    <w:rsid w:val="00635080"/>
    <w:rsid w:val="00686B32"/>
    <w:rsid w:val="006A497C"/>
    <w:rsid w:val="006A4F07"/>
    <w:rsid w:val="006B0B3C"/>
    <w:rsid w:val="006D375C"/>
    <w:rsid w:val="006E38FE"/>
    <w:rsid w:val="006F28FA"/>
    <w:rsid w:val="00700AF1"/>
    <w:rsid w:val="00707B75"/>
    <w:rsid w:val="007202B7"/>
    <w:rsid w:val="00737269"/>
    <w:rsid w:val="007420D0"/>
    <w:rsid w:val="007526B0"/>
    <w:rsid w:val="0076060E"/>
    <w:rsid w:val="0076199B"/>
    <w:rsid w:val="00794683"/>
    <w:rsid w:val="007C4715"/>
    <w:rsid w:val="00800311"/>
    <w:rsid w:val="008479CB"/>
    <w:rsid w:val="0087184A"/>
    <w:rsid w:val="008860BB"/>
    <w:rsid w:val="00893F1E"/>
    <w:rsid w:val="008B74AE"/>
    <w:rsid w:val="008D22C0"/>
    <w:rsid w:val="008D54CE"/>
    <w:rsid w:val="008F0BB9"/>
    <w:rsid w:val="008F7DA2"/>
    <w:rsid w:val="00913E3C"/>
    <w:rsid w:val="009163EB"/>
    <w:rsid w:val="00923CAE"/>
    <w:rsid w:val="009E2A1D"/>
    <w:rsid w:val="00A26385"/>
    <w:rsid w:val="00A4701C"/>
    <w:rsid w:val="00A6212A"/>
    <w:rsid w:val="00AA1294"/>
    <w:rsid w:val="00AA39F2"/>
    <w:rsid w:val="00AC30CC"/>
    <w:rsid w:val="00AC6D59"/>
    <w:rsid w:val="00AD6C35"/>
    <w:rsid w:val="00AD7570"/>
    <w:rsid w:val="00AF0734"/>
    <w:rsid w:val="00AF358C"/>
    <w:rsid w:val="00B02E5C"/>
    <w:rsid w:val="00B11112"/>
    <w:rsid w:val="00B23C15"/>
    <w:rsid w:val="00B375E1"/>
    <w:rsid w:val="00B42628"/>
    <w:rsid w:val="00B65869"/>
    <w:rsid w:val="00B82B75"/>
    <w:rsid w:val="00B852FC"/>
    <w:rsid w:val="00B95F1A"/>
    <w:rsid w:val="00BC10D6"/>
    <w:rsid w:val="00BC3A86"/>
    <w:rsid w:val="00BD20E4"/>
    <w:rsid w:val="00BD4F40"/>
    <w:rsid w:val="00C13B68"/>
    <w:rsid w:val="00C25086"/>
    <w:rsid w:val="00C25D30"/>
    <w:rsid w:val="00C26D00"/>
    <w:rsid w:val="00C37C11"/>
    <w:rsid w:val="00C45B62"/>
    <w:rsid w:val="00C47288"/>
    <w:rsid w:val="00C6676B"/>
    <w:rsid w:val="00C82354"/>
    <w:rsid w:val="00C95C0D"/>
    <w:rsid w:val="00CE0EE2"/>
    <w:rsid w:val="00D163D5"/>
    <w:rsid w:val="00D45CC3"/>
    <w:rsid w:val="00D51356"/>
    <w:rsid w:val="00D56434"/>
    <w:rsid w:val="00D823AD"/>
    <w:rsid w:val="00DB3362"/>
    <w:rsid w:val="00DF2B1D"/>
    <w:rsid w:val="00DF7B0E"/>
    <w:rsid w:val="00E0414F"/>
    <w:rsid w:val="00EA067A"/>
    <w:rsid w:val="00EC6771"/>
    <w:rsid w:val="00ED296B"/>
    <w:rsid w:val="00ED4AF4"/>
    <w:rsid w:val="00F01447"/>
    <w:rsid w:val="00F260D5"/>
    <w:rsid w:val="00F265FD"/>
    <w:rsid w:val="00F30474"/>
    <w:rsid w:val="00F37071"/>
    <w:rsid w:val="00F43077"/>
    <w:rsid w:val="00F868B5"/>
    <w:rsid w:val="00F87382"/>
    <w:rsid w:val="00F90763"/>
    <w:rsid w:val="00F90BCA"/>
    <w:rsid w:val="00FA00B7"/>
    <w:rsid w:val="00FC0EE3"/>
    <w:rsid w:val="00FC6BE3"/>
    <w:rsid w:val="00FE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B7CB7C1B-B196-4B18-AB1B-CE17CB926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B1D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E0414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F2B1D"/>
    <w:pPr>
      <w:keepNext/>
      <w:tabs>
        <w:tab w:val="left" w:pos="2592"/>
      </w:tabs>
      <w:outlineLvl w:val="1"/>
    </w:pPr>
    <w:rPr>
      <w:rFonts w:ascii="Arial" w:hAnsi="Arial" w:cs="Arial"/>
      <w:b/>
      <w:sz w:val="22"/>
    </w:rPr>
  </w:style>
  <w:style w:type="paragraph" w:styleId="Heading4">
    <w:name w:val="heading 4"/>
    <w:basedOn w:val="Normal"/>
    <w:next w:val="Normal"/>
    <w:qFormat/>
    <w:rsid w:val="00DF2B1D"/>
    <w:pPr>
      <w:keepNext/>
      <w:tabs>
        <w:tab w:val="left" w:pos="5400"/>
        <w:tab w:val="left" w:pos="6480"/>
      </w:tabs>
      <w:outlineLvl w:val="3"/>
    </w:pPr>
    <w:rPr>
      <w:rFonts w:cs="Arial"/>
      <w:b/>
      <w:i/>
      <w:iCs/>
      <w:sz w:val="22"/>
      <w:u w:val="single"/>
      <w:lang w:val="en-CA"/>
    </w:rPr>
  </w:style>
  <w:style w:type="paragraph" w:styleId="Heading5">
    <w:name w:val="heading 5"/>
    <w:basedOn w:val="Normal"/>
    <w:next w:val="Normal"/>
    <w:qFormat/>
    <w:rsid w:val="00DF7B0E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C30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C30CC"/>
    <w:pPr>
      <w:tabs>
        <w:tab w:val="center" w:pos="4320"/>
        <w:tab w:val="right" w:pos="8640"/>
      </w:tabs>
    </w:pPr>
  </w:style>
  <w:style w:type="paragraph" w:customStyle="1" w:styleId="MinistryName">
    <w:name w:val="Ministry Name"/>
    <w:basedOn w:val="Normal"/>
    <w:rsid w:val="00C13B68"/>
    <w:pPr>
      <w:spacing w:after="40" w:line="300" w:lineRule="auto"/>
    </w:pPr>
    <w:rPr>
      <w:b/>
      <w:sz w:val="14"/>
      <w:szCs w:val="15"/>
    </w:rPr>
  </w:style>
  <w:style w:type="paragraph" w:customStyle="1" w:styleId="BranchandAddress">
    <w:name w:val="Branch and Address"/>
    <w:basedOn w:val="Normal"/>
    <w:rsid w:val="00C13B68"/>
    <w:pPr>
      <w:framePr w:wrap="around" w:vAnchor="text" w:hAnchor="text" w:y="1"/>
      <w:spacing w:line="300" w:lineRule="auto"/>
    </w:pPr>
    <w:rPr>
      <w:sz w:val="14"/>
      <w:szCs w:val="15"/>
    </w:rPr>
  </w:style>
  <w:style w:type="character" w:customStyle="1" w:styleId="BodyofLetter">
    <w:name w:val="Body of Letter"/>
    <w:basedOn w:val="DefaultParagraphFont"/>
    <w:rsid w:val="008F7DA2"/>
    <w:rPr>
      <w:rFonts w:ascii="Garamond" w:hAnsi="Garamond"/>
      <w:spacing w:val="10"/>
      <w:sz w:val="24"/>
      <w:szCs w:val="22"/>
    </w:rPr>
  </w:style>
  <w:style w:type="character" w:customStyle="1" w:styleId="StyleBodyofLetterBold">
    <w:name w:val="Style Body of Letter + Bold"/>
    <w:basedOn w:val="BodyofLetter"/>
    <w:rsid w:val="008F7DA2"/>
    <w:rPr>
      <w:rFonts w:ascii="Garamond" w:hAnsi="Garamond"/>
      <w:b/>
      <w:bCs/>
      <w:spacing w:val="10"/>
      <w:sz w:val="24"/>
      <w:szCs w:val="22"/>
    </w:rPr>
  </w:style>
  <w:style w:type="paragraph" w:customStyle="1" w:styleId="Agency-Heading1">
    <w:name w:val="Agency - Heading 1"/>
    <w:rsid w:val="004738B0"/>
    <w:pPr>
      <w:tabs>
        <w:tab w:val="left" w:pos="1296"/>
        <w:tab w:val="left" w:pos="2880"/>
      </w:tabs>
      <w:spacing w:before="240" w:after="120"/>
      <w:ind w:left="720" w:right="432"/>
    </w:pPr>
    <w:rPr>
      <w:rFonts w:ascii="Tahoma" w:eastAsia="Times" w:hAnsi="Tahoma" w:cs="Arial"/>
      <w:b/>
      <w:sz w:val="24"/>
      <w:szCs w:val="24"/>
      <w:lang w:val="en-US" w:eastAsia="en-US"/>
    </w:rPr>
  </w:style>
  <w:style w:type="paragraph" w:customStyle="1" w:styleId="Agency-BodyText">
    <w:name w:val="Agency - Body Text"/>
    <w:rsid w:val="004738B0"/>
    <w:pPr>
      <w:spacing w:after="120"/>
      <w:ind w:left="720" w:right="432"/>
    </w:pPr>
    <w:rPr>
      <w:rFonts w:ascii="Arial" w:eastAsia="Times" w:hAnsi="Arial"/>
      <w:lang w:val="en-US" w:eastAsia="en-US"/>
    </w:rPr>
  </w:style>
  <w:style w:type="character" w:styleId="PageNumber">
    <w:name w:val="page number"/>
    <w:basedOn w:val="DefaultParagraphFont"/>
    <w:rsid w:val="000D113D"/>
  </w:style>
  <w:style w:type="character" w:styleId="Hyperlink">
    <w:name w:val="Hyperlink"/>
    <w:basedOn w:val="DefaultParagraphFont"/>
    <w:rsid w:val="00DF2B1D"/>
    <w:rPr>
      <w:color w:val="0000FF"/>
      <w:u w:val="single"/>
    </w:rPr>
  </w:style>
  <w:style w:type="paragraph" w:styleId="BodyText">
    <w:name w:val="Body Text"/>
    <w:basedOn w:val="Normal"/>
    <w:rsid w:val="00DF2B1D"/>
    <w:rPr>
      <w:rFonts w:ascii="Arial" w:hAnsi="Arial"/>
      <w:sz w:val="22"/>
    </w:rPr>
  </w:style>
  <w:style w:type="paragraph" w:styleId="BodyText2">
    <w:name w:val="Body Text 2"/>
    <w:basedOn w:val="Normal"/>
    <w:rsid w:val="0022270A"/>
    <w:pPr>
      <w:spacing w:after="120" w:line="480" w:lineRule="auto"/>
    </w:pPr>
  </w:style>
  <w:style w:type="paragraph" w:styleId="BodyText3">
    <w:name w:val="Body Text 3"/>
    <w:basedOn w:val="Normal"/>
    <w:rsid w:val="00A4701C"/>
    <w:pPr>
      <w:spacing w:after="120"/>
    </w:pPr>
    <w:rPr>
      <w:sz w:val="16"/>
      <w:szCs w:val="16"/>
    </w:rPr>
  </w:style>
  <w:style w:type="paragraph" w:styleId="BalloonText">
    <w:name w:val="Balloon Text"/>
    <w:basedOn w:val="Normal"/>
    <w:semiHidden/>
    <w:rsid w:val="008B74AE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C47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7C47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2.gov.bc.ca/gov/content?id=BA01C2B7E36D4AD9A435EF9D36972023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sfs7.gov.bc.ca/affwebservices/public/saml2sso?SPID=urn:ca:bc:gov:customerportal:prod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thornt\Local%20Settings\Temporary%20Internet%20Files\OLK18\Letter%20Sample%20-%20Generi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914A81D490B43BC6D669AE2E8A373" ma:contentTypeVersion="3" ma:contentTypeDescription="Create a new document." ma:contentTypeScope="" ma:versionID="e281cdb92e4fbd5898a6c201cce7d83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cb3ebd254fe635dbe1257546e7542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45A95A-5FCD-496C-BEDE-A20A20239D5D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F60EE60F-6551-4595-AFC7-FFBD26B712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ADF3B44-4088-436C-9952-34A1FD0370DC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45BCEDE6-44EA-4B41-908C-91D05B74295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 Sample - Generic.dot</Template>
  <TotalTime>0</TotalTime>
  <Pages>2</Pages>
  <Words>215</Words>
  <Characters>1232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Probation Pay Increase</vt:lpstr>
    </vt:vector>
  </TitlesOfParts>
  <Company>Province of British Columbia</Company>
  <LinksUpToDate>false</LinksUpToDate>
  <CharactersWithSpaces>1445</CharactersWithSpaces>
  <SharedDoc>false</SharedDoc>
  <HLinks>
    <vt:vector size="12" baseType="variant">
      <vt:variant>
        <vt:i4>4522073</vt:i4>
      </vt:variant>
      <vt:variant>
        <vt:i4>3</vt:i4>
      </vt:variant>
      <vt:variant>
        <vt:i4>0</vt:i4>
      </vt:variant>
      <vt:variant>
        <vt:i4>5</vt:i4>
      </vt:variant>
      <vt:variant>
        <vt:lpwstr>http://www.gov.bc.ca/myhr/contact</vt:lpwstr>
      </vt:variant>
      <vt:variant>
        <vt:lpwstr/>
      </vt:variant>
      <vt:variant>
        <vt:i4>4522073</vt:i4>
      </vt:variant>
      <vt:variant>
        <vt:i4>0</vt:i4>
      </vt:variant>
      <vt:variant>
        <vt:i4>0</vt:i4>
      </vt:variant>
      <vt:variant>
        <vt:i4>5</vt:i4>
      </vt:variant>
      <vt:variant>
        <vt:lpwstr>http://www.gov.bc.ca/myhr/contact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Probation Pay Increase</dc:title>
  <dc:subject>Probation</dc:subject>
  <dc:creator>BC Public Service Agency</dc:creator>
  <cp:lastModifiedBy>Kousthubha Marimganti</cp:lastModifiedBy>
  <cp:revision>2</cp:revision>
  <cp:lastPrinted>2007-01-12T23:22:00Z</cp:lastPrinted>
  <dcterms:created xsi:type="dcterms:W3CDTF">2021-10-21T15:53:00Z</dcterms:created>
  <dcterms:modified xsi:type="dcterms:W3CDTF">2021-10-21T15:53:00Z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